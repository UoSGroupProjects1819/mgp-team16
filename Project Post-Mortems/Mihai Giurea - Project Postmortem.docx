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A37023">
            <w:pPr>
              <w:pStyle w:val="Normal1"/>
            </w:pPr>
            <w:r>
              <w:t xml:space="preserve">Mihai </w:t>
            </w:r>
            <w:proofErr w:type="spellStart"/>
            <w:r>
              <w:t>Giurea</w:t>
            </w:r>
            <w:proofErr w:type="spellEnd"/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A37023">
            <w:pPr>
              <w:pStyle w:val="Normal1"/>
            </w:pPr>
            <w:proofErr w:type="spellStart"/>
            <w:r>
              <w:t>BoomStick</w:t>
            </w:r>
            <w:proofErr w:type="spellEnd"/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A37023" w:rsidP="00A37023">
            <w:pPr>
              <w:pStyle w:val="Normal1"/>
            </w:pPr>
            <w:r>
              <w:t>Our team work was on point and everybody did their assigned work.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AB3923" w:rsidP="00D275D4">
            <w:pPr>
              <w:pStyle w:val="Normal1"/>
            </w:pPr>
            <w:r>
              <w:t>The only things that I think need improvement are some of the minor mechanics of the game.</w:t>
            </w:r>
            <w:bookmarkStart w:id="0" w:name="_GoBack"/>
            <w:bookmarkEnd w:id="0"/>
            <w:r>
              <w:t xml:space="preserve"> Unfortunately we were not able to address those issues due to unexpected events and the lack of time that resulted from them.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A37023" w:rsidP="00D275D4">
            <w:pPr>
              <w:pStyle w:val="Normal1"/>
            </w:pPr>
            <w:r>
              <w:t>I think that I was a good asset to the team</w:t>
            </w:r>
            <w:r w:rsidR="00C55A63">
              <w:t xml:space="preserve"> and I have provided us with a variety of 2d assets for the game. I was reliable by being able to do my work on time, I asked my team mates for feedback on my work and changed it if they thought that it wasn’t good enough. I also was able to spot problems and provided the team with my point of view. The only thing that gave me problems was my shyness but after a few weeks I got over it and was able to communicate with my team mates without any problems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C55A63" w:rsidP="00D275D4">
            <w:pPr>
              <w:pStyle w:val="Normal1"/>
            </w:pPr>
            <w:r>
              <w:t xml:space="preserve">The group project has though me a few things like how important is being able to manage your team mates </w:t>
            </w:r>
            <w:r w:rsidRPr="00C55A63">
              <w:t>appropriately</w:t>
            </w:r>
            <w:r>
              <w:t xml:space="preserve">, that being shy will only hurt both the outcome of the project and my work overall. </w:t>
            </w:r>
            <w:r w:rsidR="00CF1C90">
              <w:t xml:space="preserve">In addition to that my skills as a designer also went up. I have become better at </w:t>
            </w:r>
            <w:proofErr w:type="spellStart"/>
            <w:r w:rsidR="00CF1C90">
              <w:t>photoshop</w:t>
            </w:r>
            <w:proofErr w:type="spellEnd"/>
            <w:r w:rsidR="00CF1C90">
              <w:t xml:space="preserve">, I have learned how to make </w:t>
            </w:r>
            <w:proofErr w:type="spellStart"/>
            <w:r w:rsidR="00CF1C90">
              <w:t>pixelart</w:t>
            </w:r>
            <w:proofErr w:type="spellEnd"/>
            <w:r w:rsidR="00CF1C90">
              <w:t xml:space="preserve"> and I also have learned a lot about management.</w:t>
            </w: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8419B1" w:rsidRDefault="008419B1">
      <w:pPr>
        <w:pStyle w:val="Normal1"/>
        <w:rPr>
          <w:b/>
        </w:rPr>
      </w:pPr>
      <w:r>
        <w:rPr>
          <w:b/>
        </w:rPr>
        <w:t>R</w:t>
      </w:r>
      <w:r w:rsidR="001E0344">
        <w:rPr>
          <w:b/>
        </w:rPr>
        <w:t>e</w:t>
      </w:r>
      <w:r>
        <w:rPr>
          <w:b/>
        </w:rPr>
        <w:t>search:</w:t>
      </w:r>
    </w:p>
    <w:p w:rsidR="008419B1" w:rsidRPr="008419B1" w:rsidRDefault="008419B1" w:rsidP="008419B1">
      <w:pPr>
        <w:pStyle w:val="Normal1"/>
        <w:numPr>
          <w:ilvl w:val="0"/>
          <w:numId w:val="2"/>
        </w:numPr>
      </w:pPr>
      <w:r w:rsidRPr="008419B1">
        <w:t>Research for enemy design</w:t>
      </w:r>
    </w:p>
    <w:p w:rsidR="008419B1" w:rsidRPr="008419B1" w:rsidRDefault="008419B1" w:rsidP="008419B1">
      <w:pPr>
        <w:pStyle w:val="Normal1"/>
        <w:numPr>
          <w:ilvl w:val="0"/>
          <w:numId w:val="2"/>
        </w:numPr>
      </w:pPr>
      <w:r w:rsidRPr="008419B1">
        <w:t>Outline project brief</w:t>
      </w:r>
    </w:p>
    <w:p w:rsidR="008419B1" w:rsidRPr="008419B1" w:rsidRDefault="008419B1" w:rsidP="008419B1">
      <w:pPr>
        <w:pStyle w:val="Normal1"/>
        <w:numPr>
          <w:ilvl w:val="0"/>
          <w:numId w:val="2"/>
        </w:numPr>
      </w:pPr>
      <w:r w:rsidRPr="008419B1">
        <w:t>Research for presentation theory</w:t>
      </w:r>
    </w:p>
    <w:p w:rsidR="008419B1" w:rsidRPr="008419B1" w:rsidRDefault="008419B1" w:rsidP="008419B1">
      <w:pPr>
        <w:pStyle w:val="Normal1"/>
        <w:numPr>
          <w:ilvl w:val="0"/>
          <w:numId w:val="2"/>
        </w:numPr>
      </w:pPr>
      <w:r w:rsidRPr="008419B1">
        <w:t>Research for immersion theory</w:t>
      </w:r>
    </w:p>
    <w:p w:rsidR="008419B1" w:rsidRDefault="008419B1" w:rsidP="008419B1">
      <w:pPr>
        <w:pStyle w:val="Normal1"/>
        <w:numPr>
          <w:ilvl w:val="0"/>
          <w:numId w:val="2"/>
        </w:numPr>
      </w:pPr>
      <w:r w:rsidRPr="008419B1">
        <w:lastRenderedPageBreak/>
        <w:t>UI and UX design</w:t>
      </w:r>
    </w:p>
    <w:p w:rsidR="008419B1" w:rsidRDefault="00C51A83" w:rsidP="008419B1">
      <w:pPr>
        <w:pStyle w:val="Normal1"/>
        <w:rPr>
          <w:b/>
        </w:rPr>
      </w:pPr>
      <w:r>
        <w:rPr>
          <w:b/>
        </w:rPr>
        <w:t>Cut assets: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crawler_01</w:t>
      </w:r>
    </w:p>
    <w:p w:rsidR="00C51A83" w:rsidRDefault="00C51A83" w:rsidP="00C51A83">
      <w:pPr>
        <w:pStyle w:val="Normal1"/>
        <w:rPr>
          <w:b/>
        </w:rPr>
      </w:pPr>
      <w:r>
        <w:rPr>
          <w:b/>
        </w:rPr>
        <w:t>Final build assets: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enemy_1</w:t>
      </w:r>
    </w:p>
    <w:p w:rsidR="00AB3923" w:rsidRPr="00AB3923" w:rsidRDefault="00AB3923" w:rsidP="00AB3923">
      <w:pPr>
        <w:pStyle w:val="Normal1"/>
        <w:numPr>
          <w:ilvl w:val="0"/>
          <w:numId w:val="2"/>
        </w:numPr>
        <w:rPr>
          <w:b/>
        </w:rPr>
      </w:pPr>
      <w:proofErr w:type="spellStart"/>
      <w:r w:rsidRPr="00AB3923">
        <w:t>player_ch</w:t>
      </w:r>
      <w:r>
        <w:t>aracter_sprite_sheet</w:t>
      </w:r>
      <w:proofErr w:type="spellEnd"/>
    </w:p>
    <w:p w:rsidR="00C51A83" w:rsidRPr="00C51A83" w:rsidRDefault="00C51A83" w:rsidP="00AB3923">
      <w:pPr>
        <w:pStyle w:val="Normal1"/>
        <w:numPr>
          <w:ilvl w:val="0"/>
          <w:numId w:val="2"/>
        </w:numPr>
        <w:rPr>
          <w:b/>
        </w:rPr>
      </w:pPr>
      <w:r>
        <w:t>props_1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props_2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props_3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props_4</w:t>
      </w:r>
    </w:p>
    <w:p w:rsidR="00C51A83" w:rsidRDefault="00C51A83" w:rsidP="00C51A83">
      <w:pPr>
        <w:pStyle w:val="Normal1"/>
        <w:rPr>
          <w:b/>
        </w:rPr>
      </w:pPr>
      <w:r>
        <w:rPr>
          <w:b/>
        </w:rPr>
        <w:t>Playtesting feedback: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kickback mechanic playtesting feedback 1</w:t>
      </w:r>
    </w:p>
    <w:p w:rsidR="00C51A83" w:rsidRPr="00C51A83" w:rsidRDefault="00C51A83" w:rsidP="00C51A83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 w:rsidR="001E0344">
        <w:t xml:space="preserve"> 2</w:t>
      </w:r>
    </w:p>
    <w:p w:rsidR="001E0344" w:rsidRPr="00C51A83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>
        <w:t xml:space="preserve"> 3</w:t>
      </w:r>
    </w:p>
    <w:p w:rsidR="001E0344" w:rsidRPr="00C51A83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>
        <w:t xml:space="preserve"> 4</w:t>
      </w:r>
    </w:p>
    <w:p w:rsidR="001E0344" w:rsidRPr="00C51A83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>
        <w:t xml:space="preserve"> 5</w:t>
      </w:r>
    </w:p>
    <w:p w:rsidR="001E0344" w:rsidRPr="00C51A83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>
        <w:t xml:space="preserve"> 6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kickback mechanic playtesting feedback</w:t>
      </w:r>
      <w:r>
        <w:t xml:space="preserve"> 7</w:t>
      </w:r>
    </w:p>
    <w:p w:rsidR="001E0344" w:rsidRDefault="001E0344" w:rsidP="001E0344">
      <w:pPr>
        <w:pStyle w:val="Normal1"/>
        <w:rPr>
          <w:b/>
        </w:rPr>
      </w:pPr>
      <w:r>
        <w:rPr>
          <w:b/>
        </w:rPr>
        <w:t>Rooms: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large_room_2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large_room_3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large_room_4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large_room_5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large_room_6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large_room_7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small_room_01_updated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small_room_02_updated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small_room_03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lastRenderedPageBreak/>
        <w:t>small_room_04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small_room_05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small_room_06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small_room_07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small_room_08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small_room_09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small_room_10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small_room_11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small_room_12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small_room_13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small_room_desert_02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small_room_desert_03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small_room_desert_04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small_rom_desert_05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small_rom_desert_</w:t>
      </w:r>
      <w:r>
        <w:t>06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small_rom_desert_</w:t>
      </w:r>
      <w:r>
        <w:t>07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small_rom_desert_08</w:t>
      </w:r>
    </w:p>
    <w:p w:rsidR="001E0344" w:rsidRPr="001E0344" w:rsidRDefault="001E0344" w:rsidP="001E0344">
      <w:pPr>
        <w:pStyle w:val="Normal1"/>
        <w:numPr>
          <w:ilvl w:val="0"/>
          <w:numId w:val="2"/>
        </w:numPr>
        <w:rPr>
          <w:b/>
        </w:rPr>
      </w:pPr>
      <w:r>
        <w:t>small_rom_desert_</w:t>
      </w:r>
      <w:r>
        <w:t>09</w:t>
      </w:r>
    </w:p>
    <w:p w:rsidR="00CF1C90" w:rsidRDefault="00CF1C90">
      <w:pPr>
        <w:pStyle w:val="Normal1"/>
        <w:rPr>
          <w:b/>
        </w:rPr>
      </w:pPr>
    </w:p>
    <w:sectPr w:rsidR="00CF1C90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F0CB6"/>
    <w:multiLevelType w:val="hybridMultilevel"/>
    <w:tmpl w:val="CCB6E7E2"/>
    <w:lvl w:ilvl="0" w:tplc="704C944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3EFA"/>
    <w:rsid w:val="00083EFA"/>
    <w:rsid w:val="001E0344"/>
    <w:rsid w:val="007C56E5"/>
    <w:rsid w:val="008419B1"/>
    <w:rsid w:val="00A37023"/>
    <w:rsid w:val="00AB3923"/>
    <w:rsid w:val="00B65A3E"/>
    <w:rsid w:val="00C51A83"/>
    <w:rsid w:val="00C55A63"/>
    <w:rsid w:val="00CF1C90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81D7"/>
  <w15:docId w15:val="{B49420F2-FA76-40B9-8149-841CEE36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Windows User</cp:lastModifiedBy>
  <cp:revision>2</cp:revision>
  <dcterms:created xsi:type="dcterms:W3CDTF">2019-05-08T11:36:00Z</dcterms:created>
  <dcterms:modified xsi:type="dcterms:W3CDTF">2019-05-08T11:36:00Z</dcterms:modified>
</cp:coreProperties>
</file>